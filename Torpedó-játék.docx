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FD1" w:rsidRDefault="0018526B">
      <w:pPr>
        <w:pStyle w:val="Norml"/>
      </w:pPr>
      <w:bookmarkStart w:id="0" w:name="_GoBack"/>
      <w:bookmarkEnd w:id="0"/>
      <w:r>
        <w:t>Torpedó játék</w:t>
      </w:r>
    </w:p>
    <w:p w:rsidR="002B4FD1" w:rsidRDefault="0018526B">
      <w:pPr>
        <w:pStyle w:val="Norml"/>
      </w:pPr>
      <w:r>
        <w:t>-feladat: 7 mező – egy három elemű hajóval, amit random a gép fog elhelyezni</w:t>
      </w:r>
    </w:p>
    <w:p w:rsidR="002B4FD1" w:rsidRDefault="0018526B">
      <w:pPr>
        <w:pStyle w:val="Norml"/>
      </w:pPr>
      <w:r>
        <w:t>hány találatból sikerült elsüllyeszteni</w:t>
      </w:r>
    </w:p>
    <w:p w:rsidR="002B4FD1" w:rsidRDefault="0018526B">
      <w:pPr>
        <w:pStyle w:val="Norml"/>
      </w:pPr>
      <w:r>
        <w:t>-uml</w:t>
      </w:r>
    </w:p>
    <w:p w:rsidR="002B4FD1" w:rsidRDefault="0018526B">
      <w:pPr>
        <w:pStyle w:val="Norml"/>
      </w:pPr>
      <w:r>
        <w:t>-fontos metódusok  megmagyarázása</w:t>
      </w:r>
    </w:p>
    <w:p w:rsidR="002B4FD1" w:rsidRDefault="002B4FD1">
      <w:pPr>
        <w:pStyle w:val="Norml"/>
        <w:rPr>
          <w:b/>
          <w:sz w:val="28"/>
        </w:rPr>
      </w:pPr>
    </w:p>
    <w:p w:rsidR="002B4FD1" w:rsidRDefault="0018526B">
      <w:pPr>
        <w:pStyle w:val="Norml"/>
        <w:rPr>
          <w:b/>
          <w:sz w:val="28"/>
        </w:rPr>
      </w:pPr>
      <w:r>
        <w:rPr>
          <w:b/>
          <w:sz w:val="28"/>
        </w:rPr>
        <w:t>UML</w:t>
      </w:r>
    </w:p>
    <w:p w:rsidR="002B4FD1" w:rsidRDefault="0018526B">
      <w:pPr>
        <w:pStyle w:val="Norml"/>
        <w:pBdr>
          <w:bottom w:val="single" w:sz="12" w:space="1" w:color="000000"/>
        </w:pBdr>
      </w:pPr>
      <w:r>
        <w:t>Tabla</w:t>
      </w:r>
    </w:p>
    <w:p w:rsidR="002B4FD1" w:rsidRDefault="0018526B">
      <w:pPr>
        <w:pStyle w:val="Norml"/>
      </w:pPr>
      <w:r>
        <w:t>-int sor</w:t>
      </w:r>
    </w:p>
    <w:p w:rsidR="002B4FD1" w:rsidRDefault="0018526B">
      <w:pPr>
        <w:pStyle w:val="Norml"/>
      </w:pPr>
      <w:r>
        <w:t>-int sorHossz</w:t>
      </w:r>
    </w:p>
    <w:p w:rsidR="002B4FD1" w:rsidRDefault="0018526B">
      <w:pPr>
        <w:pStyle w:val="Norml"/>
      </w:pPr>
      <w:r>
        <w:t xml:space="preserve">-int hajoHossz </w:t>
      </w:r>
    </w:p>
    <w:p w:rsidR="002B4FD1" w:rsidRDefault="0018526B">
      <w:pPr>
        <w:pStyle w:val="Norml"/>
        <w:pBdr>
          <w:bottom w:val="single" w:sz="12" w:space="1" w:color="000000"/>
        </w:pBdr>
      </w:pPr>
      <w:r>
        <w:t>-int hajokSzama</w:t>
      </w:r>
    </w:p>
    <w:p w:rsidR="002B4FD1" w:rsidRDefault="0018526B">
      <w:pPr>
        <w:pStyle w:val="Norml"/>
      </w:pPr>
      <w:r>
        <w:t>+void tablaLetrehoz (random 3 helyen 0-tól sorHoszz-hajoHossz-ig létrehoz egy hajót)</w:t>
      </w:r>
    </w:p>
    <w:p w:rsidR="002B4FD1" w:rsidRDefault="0018526B">
      <w:pPr>
        <w:pStyle w:val="Norml"/>
      </w:pPr>
      <w:r>
        <w:t>+int hajoKezdete:int (visszaadja a hajó kezdetének a helyét)</w:t>
      </w:r>
    </w:p>
    <w:p w:rsidR="002B4FD1" w:rsidRDefault="002B4FD1">
      <w:pPr>
        <w:pStyle w:val="Norml"/>
      </w:pPr>
    </w:p>
    <w:p w:rsidR="002B4FD1" w:rsidRDefault="002B4FD1">
      <w:pPr>
        <w:pStyle w:val="Norml"/>
      </w:pPr>
    </w:p>
    <w:p w:rsidR="002B4FD1" w:rsidRDefault="002B4FD1">
      <w:pPr>
        <w:pStyle w:val="Norml"/>
      </w:pPr>
    </w:p>
    <w:p w:rsidR="002B4FD1" w:rsidRDefault="002B4FD1">
      <w:pPr>
        <w:pStyle w:val="Norml"/>
      </w:pPr>
    </w:p>
    <w:sectPr w:rsidR="002B4FD1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8526B">
      <w:pPr>
        <w:spacing w:after="0" w:line="240" w:lineRule="auto"/>
      </w:pPr>
      <w:r>
        <w:separator/>
      </w:r>
    </w:p>
  </w:endnote>
  <w:endnote w:type="continuationSeparator" w:id="0">
    <w:p w:rsidR="00000000" w:rsidRDefault="00185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8526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1852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ttachedTemplate r:id="rId1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B4FD1"/>
    <w:rsid w:val="0018526B"/>
    <w:rsid w:val="002B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674FAFF-15D5-4886-9FFA-BA5BA2E9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hu-HU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l">
    <w:name w:val="Normál"/>
    <w:pPr>
      <w:suppressAutoHyphens/>
    </w:pPr>
  </w:style>
  <w:style w:type="character" w:customStyle="1" w:styleId="Bekezdsalapbettpusa">
    <w:name w:val="Bekezdés alapbetűtípusa"/>
  </w:style>
  <w:style w:type="paragraph" w:customStyle="1" w:styleId="Listaszerbekezds">
    <w:name w:val="Listaszerű bekezdés"/>
    <w:basedOn w:val="Norm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329</Characters>
  <Application>Microsoft Office Word</Application>
  <DocSecurity>4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Szedlár Krisztina Mercédesz</dc:creator>
  <dc:description/>
  <cp:lastModifiedBy>word</cp:lastModifiedBy>
  <cp:revision>2</cp:revision>
  <dcterms:created xsi:type="dcterms:W3CDTF">2022-05-19T10:16:00Z</dcterms:created>
  <dcterms:modified xsi:type="dcterms:W3CDTF">2022-05-19T10:16:00Z</dcterms:modified>
</cp:coreProperties>
</file>